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6350" w14:textId="07691F8B" w:rsidR="004810C6" w:rsidRDefault="003A028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8D672" wp14:editId="6A18FB48">
                <wp:simplePos x="0" y="0"/>
                <wp:positionH relativeFrom="column">
                  <wp:posOffset>-211015</wp:posOffset>
                </wp:positionH>
                <wp:positionV relativeFrom="paragraph">
                  <wp:posOffset>1641231</wp:posOffset>
                </wp:positionV>
                <wp:extent cx="3596640" cy="293780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2937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5E50A" w14:textId="77777777" w:rsidR="005D392D" w:rsidRPr="00D36C5E" w:rsidRDefault="005D392D" w:rsidP="005D392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6C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CONTACT </w:t>
                            </w:r>
                          </w:p>
                          <w:p w14:paraId="4F809569" w14:textId="3A9F08B7" w:rsidR="005D392D" w:rsidRPr="00FE442B" w:rsidRDefault="005D392D" w:rsidP="005D39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MOBILE NUMBER: - 8879419985</w:t>
                            </w:r>
                          </w:p>
                          <w:p w14:paraId="12F0C2C0" w14:textId="021E246F" w:rsidR="005D392D" w:rsidRPr="00FE442B" w:rsidRDefault="005D392D" w:rsidP="005D39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GMAIL ID: </w:t>
                            </w:r>
                            <w:hyperlink r:id="rId5" w:history="1">
                              <w:r w:rsidRPr="00FE442B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SONUYADAV4315@GMAIL.COM</w:t>
                              </w:r>
                            </w:hyperlink>
                          </w:p>
                          <w:p w14:paraId="396BFEEA" w14:textId="5F39E4E8" w:rsidR="005D392D" w:rsidRPr="00FE442B" w:rsidRDefault="005D392D" w:rsidP="005D392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="003A028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E20C6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NEW SHANTI NAGAR BANJARI PADA </w:t>
                            </w:r>
                            <w:r w:rsid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R.S.</w:t>
                            </w:r>
                            <w:r w:rsidR="00E20C6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MARG</w:t>
                            </w:r>
                            <w:r w:rsid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MALAD EAST MUMBAI </w:t>
                            </w:r>
                            <w:proofErr w:type="gramStart"/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 :</w:t>
                            </w:r>
                            <w:proofErr w:type="gramEnd"/>
                            <w:r w:rsidR="00E20C6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E442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400097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8D672" id="Rectangle 11" o:spid="_x0000_s1026" style="position:absolute;margin-left:-16.6pt;margin-top:129.25pt;width:283.2pt;height:231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" filled="f" stroked="f" strokeweight="1pt">
                <v:textbox>
                  <w:txbxContent>
                    <w:p w14:paraId="5695E50A" w14:textId="77777777" w:rsidR="005D392D" w:rsidRPr="00D36C5E" w:rsidRDefault="005D392D" w:rsidP="005D392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36C5E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CONTACT </w:t>
                      </w:r>
                    </w:p>
                    <w:p w14:paraId="4F809569" w14:textId="3A9F08B7" w:rsidR="005D392D" w:rsidRPr="00FE442B" w:rsidRDefault="005D392D" w:rsidP="005D392D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MOBILE NUMBER: - 8879419985</w:t>
                      </w:r>
                    </w:p>
                    <w:p w14:paraId="12F0C2C0" w14:textId="021E246F" w:rsidR="005D392D" w:rsidRPr="00FE442B" w:rsidRDefault="005D392D" w:rsidP="005D392D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GMAIL ID: </w:t>
                      </w:r>
                      <w:hyperlink r:id="rId6" w:history="1">
                        <w:r w:rsidRPr="00FE442B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SONUYADAV4315@GMAIL.COM</w:t>
                        </w:r>
                      </w:hyperlink>
                    </w:p>
                    <w:p w14:paraId="396BFEEA" w14:textId="5F39E4E8" w:rsidR="005D392D" w:rsidRPr="00FE442B" w:rsidRDefault="005D392D" w:rsidP="005D392D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="003A028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E20C6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NEW SHANTI NAGAR BANJARI PADA </w:t>
                      </w:r>
                      <w:r w:rsid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R.S.</w:t>
                      </w:r>
                      <w:r w:rsidR="00E20C6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MARG</w:t>
                      </w:r>
                      <w:r w:rsid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MALAD EAST MUMBAI </w:t>
                      </w:r>
                      <w:proofErr w:type="gramStart"/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 :</w:t>
                      </w:r>
                      <w:proofErr w:type="gramEnd"/>
                      <w:r w:rsidR="00E20C6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E442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400097</w:t>
                      </w:r>
                    </w:p>
                  </w:txbxContent>
                </v:textbox>
              </v:rect>
            </w:pict>
          </mc:Fallback>
        </mc:AlternateContent>
      </w:r>
      <w:r w:rsidR="00AB55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BF2A5" wp14:editId="2C5D3E3D">
                <wp:simplePos x="0" y="0"/>
                <wp:positionH relativeFrom="column">
                  <wp:posOffset>-181708</wp:posOffset>
                </wp:positionH>
                <wp:positionV relativeFrom="paragraph">
                  <wp:posOffset>955431</wp:posOffset>
                </wp:positionV>
                <wp:extent cx="7030330" cy="4876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3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1A420" w14:textId="0D13BCE8" w:rsidR="001869D0" w:rsidRPr="00D3183D" w:rsidRDefault="00B93066" w:rsidP="001869D0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C00000"/>
                                <w:spacing w:val="10"/>
                                <w:sz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83D">
                              <w:rPr>
                                <w:b/>
                                <w:i/>
                                <w:iCs/>
                                <w:color w:val="C00000"/>
                                <w:spacing w:val="10"/>
                                <w:sz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  <w:r w:rsidR="00D3183D" w:rsidRPr="00D3183D">
                              <w:rPr>
                                <w:b/>
                                <w:i/>
                                <w:iCs/>
                                <w:color w:val="C00000"/>
                                <w:spacing w:val="10"/>
                                <w:sz w:val="4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4BF2A5" id="Rectangle 3" o:spid="_x0000_s1027" style="position:absolute;margin-left:-14.3pt;margin-top:75.25pt;width:553.55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" filled="f" stroked="f" strokeweight="1pt">
                <v:textbox>
                  <w:txbxContent>
                    <w:p w14:paraId="7D91A420" w14:textId="0D13BCE8" w:rsidR="001869D0" w:rsidRPr="00D3183D" w:rsidRDefault="00B93066" w:rsidP="001869D0">
                      <w:pPr>
                        <w:jc w:val="center"/>
                        <w:rPr>
                          <w:b/>
                          <w:i/>
                          <w:iCs/>
                          <w:color w:val="C00000"/>
                          <w:spacing w:val="10"/>
                          <w:sz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3183D">
                        <w:rPr>
                          <w:b/>
                          <w:i/>
                          <w:iCs/>
                          <w:color w:val="C00000"/>
                          <w:spacing w:val="10"/>
                          <w:sz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SOFTWARE</w:t>
                      </w:r>
                      <w:r w:rsidR="00D3183D" w:rsidRPr="00D3183D">
                        <w:rPr>
                          <w:b/>
                          <w:i/>
                          <w:iCs/>
                          <w:color w:val="C00000"/>
                          <w:spacing w:val="10"/>
                          <w:sz w:val="4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ENGINEER</w:t>
                      </w:r>
                    </w:p>
                  </w:txbxContent>
                </v:textbox>
              </v:rect>
            </w:pict>
          </mc:Fallback>
        </mc:AlternateContent>
      </w:r>
      <w:r w:rsidR="00AB555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6E7DEA" wp14:editId="36CEB81E">
                <wp:simplePos x="0" y="0"/>
                <wp:positionH relativeFrom="column">
                  <wp:posOffset>-327660</wp:posOffset>
                </wp:positionH>
                <wp:positionV relativeFrom="paragraph">
                  <wp:posOffset>-144780</wp:posOffset>
                </wp:positionV>
                <wp:extent cx="7305675" cy="1023937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675" cy="10239375"/>
                          <a:chOff x="0" y="0"/>
                          <a:chExt cx="7305675" cy="102395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39140" y="0"/>
                            <a:ext cx="6454140" cy="97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E646C7" w14:textId="7E214980" w:rsidR="001869D0" w:rsidRPr="001869D0" w:rsidRDefault="00AB5551" w:rsidP="001869D0">
                              <w:pPr>
                                <w:rPr>
                                  <w:sz w:val="96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sz w:val="96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       </w:t>
                              </w:r>
                              <w:r w:rsidR="001869D0" w:rsidRPr="001869D0">
                                <w:rPr>
                                  <w:sz w:val="96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SONU YADAV</w:t>
                              </w:r>
                              <w:r>
                                <w:rPr>
                                  <w:sz w:val="96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787140" y="1722120"/>
                            <a:ext cx="3518535" cy="8517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729740"/>
                            <a:ext cx="3794760" cy="845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94B5B" w14:textId="77777777" w:rsidR="005D392D" w:rsidRPr="005D392D" w:rsidRDefault="005D392D" w:rsidP="005D392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E7DEA" id="Group 10" o:spid="_x0000_s1028" style="position:absolute;margin-left:-25.8pt;margin-top:-11.4pt;width:575.25pt;height:806.25pt;z-index:251665408" coordsize="73056,10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">
                <v:rect id="Rectangle 2" o:spid="_x0000_s1029" style="position:absolute;left:7391;width:64541;height:9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" fillcolor="#f3a875 [2165]" stroked="f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06E646C7" w14:textId="7E214980" w:rsidR="001869D0" w:rsidRPr="001869D0" w:rsidRDefault="00AB5551" w:rsidP="001869D0">
                        <w:pPr>
                          <w:rPr>
                            <w:sz w:val="96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sz w:val="96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       </w:t>
                        </w:r>
                        <w:r w:rsidR="001869D0" w:rsidRPr="001869D0">
                          <w:rPr>
                            <w:sz w:val="96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SONU YADAV</w:t>
                        </w:r>
                        <w:r>
                          <w:rPr>
                            <w:sz w:val="96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" o:spid="_x0000_s1030" style="position:absolute;left:37871;top:17221;width:35185;height:85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" fillcolor="#91bce3 [2168]" stroked="f" strokeweight=".5pt">
                  <v:fill color2="#7aaddd [2616]" rotate="t" colors="0 #b1cbe9;.5 #a3c1e5;1 #92b9e4" focus="100%" type="gradient">
                    <o:fill v:ext="view" type="gradientUnscaled"/>
                  </v:fill>
                </v:rect>
                <v:rect id="Rectangle 8" o:spid="_x0000_s1031" style="position:absolute;top:17297;width:37947;height:8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" fillcolor="#a5a5a5 [3206]" stroked="f" strokeweight="1pt">
                  <v:textbox>
                    <w:txbxContent>
                      <w:p w14:paraId="71794B5B" w14:textId="77777777" w:rsidR="005D392D" w:rsidRPr="005D392D" w:rsidRDefault="005D392D" w:rsidP="005D392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E44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5E9C8" wp14:editId="1BA6703B">
                <wp:simplePos x="0" y="0"/>
                <wp:positionH relativeFrom="column">
                  <wp:posOffset>-281940</wp:posOffset>
                </wp:positionH>
                <wp:positionV relativeFrom="paragraph">
                  <wp:posOffset>4267200</wp:posOffset>
                </wp:positionV>
                <wp:extent cx="3695700" cy="21717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2B70" w14:textId="6278CFAB" w:rsidR="007D7C9A" w:rsidRPr="00110496" w:rsidRDefault="007D7C9A" w:rsidP="0011049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10496">
                              <w:rPr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SKILL</w:t>
                            </w:r>
                          </w:p>
                          <w:p w14:paraId="7300CA49" w14:textId="67B13F49" w:rsidR="00110496" w:rsidRPr="00110496" w:rsidRDefault="00110496" w:rsidP="0011049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Database: SQL Server 2008-2017</w:t>
                            </w:r>
                          </w:p>
                          <w:p w14:paraId="04599B0C" w14:textId="67B21368" w:rsidR="00E57DA0" w:rsidRDefault="00B93066" w:rsidP="000E10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 CSS3 JAVASCRIPT BOOSTRAP</w:t>
                            </w:r>
                          </w:p>
                          <w:p w14:paraId="6223A6C8" w14:textId="0AEEEDFB" w:rsidR="00B93066" w:rsidRPr="00B93066" w:rsidRDefault="00B93066" w:rsidP="00B930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CC++ JAVA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E9C8" id="Rectangle 13" o:spid="_x0000_s1032" style="position:absolute;margin-left:-22.2pt;margin-top:336pt;width:291pt;height:17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" filled="f" stroked="f" strokeweight="1pt">
                <v:textbox>
                  <w:txbxContent>
                    <w:p w14:paraId="7E9D2B70" w14:textId="6278CFAB" w:rsidR="007D7C9A" w:rsidRPr="00110496" w:rsidRDefault="007D7C9A" w:rsidP="00110496">
                      <w:pPr>
                        <w:jc w:val="center"/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110496">
                        <w:rPr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SKILL</w:t>
                      </w:r>
                    </w:p>
                    <w:p w14:paraId="7300CA49" w14:textId="67B13F49" w:rsidR="00110496" w:rsidRPr="00110496" w:rsidRDefault="00110496" w:rsidP="0011049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Database: SQL Server 2008-2017</w:t>
                      </w:r>
                    </w:p>
                    <w:p w14:paraId="04599B0C" w14:textId="67B21368" w:rsidR="00E57DA0" w:rsidRDefault="00B93066" w:rsidP="000E10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HTML5 CSS3 JAVASCRIPT BOOSTRAP</w:t>
                      </w:r>
                    </w:p>
                    <w:p w14:paraId="6223A6C8" w14:textId="0AEEEDFB" w:rsidR="00B93066" w:rsidRPr="00B93066" w:rsidRDefault="00B93066" w:rsidP="00B930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CC++ JAVA </w:t>
                      </w:r>
                    </w:p>
                  </w:txbxContent>
                </v:textbox>
              </v:rect>
            </w:pict>
          </mc:Fallback>
        </mc:AlternateContent>
      </w:r>
      <w:r w:rsidR="00667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C4CD1" wp14:editId="4D8BCF68">
                <wp:simplePos x="0" y="0"/>
                <wp:positionH relativeFrom="column">
                  <wp:posOffset>3573780</wp:posOffset>
                </wp:positionH>
                <wp:positionV relativeFrom="paragraph">
                  <wp:posOffset>3627120</wp:posOffset>
                </wp:positionV>
                <wp:extent cx="3291840" cy="639318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639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788BB" w14:textId="77777777" w:rsidR="00B8236A" w:rsidRPr="00781A3F" w:rsidRDefault="00667A1D" w:rsidP="00B8236A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781A3F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>QUALIFICATION</w:t>
                            </w:r>
                            <w:r w:rsidR="003562A2" w:rsidRPr="00781A3F">
                              <w:rPr>
                                <w:b/>
                                <w:color w:val="000000" w:themeColor="text1"/>
                                <w:sz w:val="36"/>
                                <w:lang w:val="en-US"/>
                              </w:rPr>
                              <w:t xml:space="preserve"> </w:t>
                            </w:r>
                            <w:r w:rsidR="003562A2" w:rsidRPr="00781A3F">
                              <w:rPr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40954CDE" w14:textId="099E72F8" w:rsidR="00667A1D" w:rsidRPr="00D36C5E" w:rsidRDefault="00667A1D" w:rsidP="00B823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>10</w:t>
                            </w:r>
                            <w:r w:rsidRPr="00D36C5E"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562A2" w:rsidRPr="00D36C5E"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3562A2" w:rsidRPr="00D36C5E">
                              <w:rPr>
                                <w:color w:val="000000" w:themeColor="text1"/>
                                <w:lang w:val="en-US"/>
                              </w:rPr>
                              <w:t>PASSED FROM MAHARASHTRA STATE BOARD</w:t>
                            </w:r>
                          </w:p>
                          <w:p w14:paraId="3AB2BFCF" w14:textId="1EAD45A0" w:rsidR="003562A2" w:rsidRPr="00D36C5E" w:rsidRDefault="003562A2" w:rsidP="00B823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>12</w:t>
                            </w:r>
                            <w:r w:rsidRPr="00D36C5E"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  <w:t xml:space="preserve">TH </w:t>
                            </w: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>PASSED FROM MAHARASHTRA STATE BOARD</w:t>
                            </w:r>
                          </w:p>
                          <w:p w14:paraId="767535E6" w14:textId="220053AF" w:rsidR="003562A2" w:rsidRPr="00D36C5E" w:rsidRDefault="003562A2" w:rsidP="00B823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>3 Y</w:t>
                            </w:r>
                            <w:r w:rsidR="00110496" w:rsidRPr="00D36C5E">
                              <w:rPr>
                                <w:color w:val="000000" w:themeColor="text1"/>
                                <w:lang w:val="en-US"/>
                              </w:rPr>
                              <w:t>ear</w:t>
                            </w: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 xml:space="preserve"> BSC IT </w:t>
                            </w:r>
                            <w:r w:rsidR="00110496" w:rsidRPr="00D36C5E">
                              <w:rPr>
                                <w:color w:val="000000" w:themeColor="text1"/>
                                <w:lang w:val="en-US"/>
                              </w:rPr>
                              <w:t xml:space="preserve">From </w:t>
                            </w: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>MUMBAI UNIVERCITY</w:t>
                            </w:r>
                          </w:p>
                          <w:p w14:paraId="78794195" w14:textId="77777777" w:rsidR="00D36C5E" w:rsidRPr="00D36C5E" w:rsidRDefault="00D36C5E" w:rsidP="00D36C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6C5E">
                              <w:rPr>
                                <w:color w:val="000000" w:themeColor="text1"/>
                                <w:lang w:val="en-US"/>
                              </w:rPr>
                              <w:t>2 Years Msc.IT APPEARING COLLAGE NAME DTSS COLLAGE OF COMMEREC AND SCIENCE</w:t>
                            </w:r>
                          </w:p>
                          <w:p w14:paraId="09A1A042" w14:textId="2129D089" w:rsidR="003562A2" w:rsidRPr="00D36C5E" w:rsidRDefault="003562A2" w:rsidP="000C63AB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88DC671" w14:textId="77777777" w:rsidR="003562A2" w:rsidRDefault="003562A2" w:rsidP="003562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20294F3" w14:textId="77777777" w:rsidR="003562A2" w:rsidRPr="00781A3F" w:rsidRDefault="003562A2" w:rsidP="00781A3F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781A3F">
                              <w:rPr>
                                <w:b/>
                                <w:color w:val="000000" w:themeColor="text1"/>
                                <w:sz w:val="32"/>
                                <w:szCs w:val="36"/>
                                <w:lang w:val="en-US"/>
                              </w:rPr>
                              <w:t>WORK EXPERIENCE</w:t>
                            </w:r>
                          </w:p>
                          <w:p w14:paraId="51152609" w14:textId="52F54C27" w:rsidR="00D36C5E" w:rsidRPr="00D36C5E" w:rsidRDefault="006B7495" w:rsidP="00D36C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Fresher</w:t>
                            </w:r>
                          </w:p>
                          <w:p w14:paraId="28BA637E" w14:textId="285B2E61" w:rsidR="00C57654" w:rsidRPr="00DC688E" w:rsidRDefault="006B7495" w:rsidP="00C576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1 Online Shopping Store (Project blink it) </w:t>
                            </w:r>
                          </w:p>
                          <w:p w14:paraId="686016B2" w14:textId="4A3981BA" w:rsidR="006B7495" w:rsidRPr="00DC688E" w:rsidRDefault="006B7495" w:rsidP="006B74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Online Shopping Store (Project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flip kart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) </w:t>
                            </w:r>
                          </w:p>
                          <w:p w14:paraId="495396B6" w14:textId="265572FF" w:rsidR="006B7495" w:rsidRPr="00E20C6A" w:rsidRDefault="00B93066" w:rsidP="006B74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 Saraki R</w:t>
                            </w:r>
                            <w:r w:rsidR="006B7495">
                              <w:rPr>
                                <w:color w:val="000000" w:themeColor="text1"/>
                                <w:lang w:val="en-US"/>
                              </w:rPr>
                              <w:t>esult website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(Project)</w:t>
                            </w:r>
                          </w:p>
                          <w:p w14:paraId="3C48D42F" w14:textId="65DE42C5" w:rsidR="00E20C6A" w:rsidRPr="00E20C6A" w:rsidRDefault="00B93066" w:rsidP="00E20C6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 Movie Nation Website 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5242E9C9" w14:textId="77777777" w:rsidR="00D36C5E" w:rsidRPr="00D36C5E" w:rsidRDefault="00D36C5E" w:rsidP="00D36C5E">
                            <w:pPr>
                              <w:pStyle w:val="ListParagraph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53F33FD" w14:textId="77777777" w:rsidR="00D36C5E" w:rsidRPr="00D36C5E" w:rsidRDefault="00D36C5E" w:rsidP="00D36C5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7F196B" w14:textId="77777777" w:rsidR="003562A2" w:rsidRDefault="003562A2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6FF0233" w14:textId="77777777" w:rsidR="00B8236A" w:rsidRDefault="00B8236A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0440AF" w14:textId="77777777" w:rsidR="00B8236A" w:rsidRDefault="00B8236A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E325178" w14:textId="77777777" w:rsidR="00B8236A" w:rsidRDefault="00B8236A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B6C1E8C" w14:textId="77777777" w:rsidR="00B8236A" w:rsidRDefault="00B8236A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DC8BF1" w14:textId="77777777" w:rsidR="00B8236A" w:rsidRDefault="00B8236A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0F18767" w14:textId="77777777" w:rsidR="00B8236A" w:rsidRDefault="00B8236A" w:rsidP="00667A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CE42EA4" w14:textId="2E5EFC57" w:rsidR="003562A2" w:rsidRPr="00D36C5E" w:rsidRDefault="00B8236A" w:rsidP="00B8236A">
                            <w:pPr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D36C5E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PLACE: - MUMBAI                </w:t>
                            </w:r>
                            <w:r w:rsidRPr="00D36C5E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ab/>
                              <w:t>(SONU YADAV)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4CD1" id="Rectangle 16" o:spid="_x0000_s1033" style="position:absolute;margin-left:281.4pt;margin-top:285.6pt;width:259.2pt;height:50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" filled="f" stroked="f" strokeweight="1pt">
                <v:textbox>
                  <w:txbxContent>
                    <w:p w14:paraId="4E8788BB" w14:textId="77777777" w:rsidR="00B8236A" w:rsidRPr="00781A3F" w:rsidRDefault="00667A1D" w:rsidP="00B8236A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781A3F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>QUALIFICATION</w:t>
                      </w:r>
                      <w:r w:rsidR="003562A2" w:rsidRPr="00781A3F">
                        <w:rPr>
                          <w:b/>
                          <w:color w:val="000000" w:themeColor="text1"/>
                          <w:sz w:val="36"/>
                          <w:lang w:val="en-US"/>
                        </w:rPr>
                        <w:t xml:space="preserve"> </w:t>
                      </w:r>
                      <w:r w:rsidR="003562A2" w:rsidRPr="00781A3F">
                        <w:rPr>
                          <w:b/>
                          <w:sz w:val="36"/>
                          <w:lang w:val="en-US"/>
                        </w:rPr>
                        <w:t xml:space="preserve"> </w:t>
                      </w:r>
                    </w:p>
                    <w:p w14:paraId="40954CDE" w14:textId="099E72F8" w:rsidR="00667A1D" w:rsidRPr="00D36C5E" w:rsidRDefault="00667A1D" w:rsidP="00B823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D36C5E">
                        <w:rPr>
                          <w:color w:val="000000" w:themeColor="text1"/>
                          <w:lang w:val="en-US"/>
                        </w:rPr>
                        <w:t>10</w:t>
                      </w:r>
                      <w:r w:rsidRPr="00D36C5E">
                        <w:rPr>
                          <w:color w:val="000000" w:themeColor="text1"/>
                          <w:vertAlign w:val="superscript"/>
                          <w:lang w:val="en-US"/>
                        </w:rPr>
                        <w:t>TH</w:t>
                      </w:r>
                      <w:r w:rsidR="003562A2" w:rsidRPr="00D36C5E">
                        <w:rPr>
                          <w:color w:val="000000" w:themeColor="text1"/>
                          <w:vertAlign w:val="superscript"/>
                          <w:lang w:val="en-US"/>
                        </w:rPr>
                        <w:t xml:space="preserve"> </w:t>
                      </w:r>
                      <w:r w:rsidR="003562A2" w:rsidRPr="00D36C5E">
                        <w:rPr>
                          <w:color w:val="000000" w:themeColor="text1"/>
                          <w:lang w:val="en-US"/>
                        </w:rPr>
                        <w:t>PASSED FROM MAHARASHTRA STATE BOARD</w:t>
                      </w:r>
                    </w:p>
                    <w:p w14:paraId="3AB2BFCF" w14:textId="1EAD45A0" w:rsidR="003562A2" w:rsidRPr="00D36C5E" w:rsidRDefault="003562A2" w:rsidP="00B823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D36C5E">
                        <w:rPr>
                          <w:color w:val="000000" w:themeColor="text1"/>
                          <w:lang w:val="en-US"/>
                        </w:rPr>
                        <w:t>12</w:t>
                      </w:r>
                      <w:r w:rsidRPr="00D36C5E">
                        <w:rPr>
                          <w:color w:val="000000" w:themeColor="text1"/>
                          <w:vertAlign w:val="superscript"/>
                          <w:lang w:val="en-US"/>
                        </w:rPr>
                        <w:t xml:space="preserve">TH </w:t>
                      </w:r>
                      <w:r w:rsidRPr="00D36C5E">
                        <w:rPr>
                          <w:color w:val="000000" w:themeColor="text1"/>
                          <w:lang w:val="en-US"/>
                        </w:rPr>
                        <w:t>PASSED FROM MAHARASHTRA STATE BOARD</w:t>
                      </w:r>
                    </w:p>
                    <w:p w14:paraId="767535E6" w14:textId="220053AF" w:rsidR="003562A2" w:rsidRPr="00D36C5E" w:rsidRDefault="003562A2" w:rsidP="00B823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D36C5E">
                        <w:rPr>
                          <w:color w:val="000000" w:themeColor="text1"/>
                          <w:lang w:val="en-US"/>
                        </w:rPr>
                        <w:t>3 Y</w:t>
                      </w:r>
                      <w:r w:rsidR="00110496" w:rsidRPr="00D36C5E">
                        <w:rPr>
                          <w:color w:val="000000" w:themeColor="text1"/>
                          <w:lang w:val="en-US"/>
                        </w:rPr>
                        <w:t>ear</w:t>
                      </w:r>
                      <w:r w:rsidRPr="00D36C5E">
                        <w:rPr>
                          <w:color w:val="000000" w:themeColor="text1"/>
                          <w:lang w:val="en-US"/>
                        </w:rPr>
                        <w:t xml:space="preserve"> BSC IT </w:t>
                      </w:r>
                      <w:r w:rsidR="00110496" w:rsidRPr="00D36C5E">
                        <w:rPr>
                          <w:color w:val="000000" w:themeColor="text1"/>
                          <w:lang w:val="en-US"/>
                        </w:rPr>
                        <w:t xml:space="preserve">From </w:t>
                      </w:r>
                      <w:r w:rsidRPr="00D36C5E">
                        <w:rPr>
                          <w:color w:val="000000" w:themeColor="text1"/>
                          <w:lang w:val="en-US"/>
                        </w:rPr>
                        <w:t>MUMBAI UNIVERCITY</w:t>
                      </w:r>
                    </w:p>
                    <w:p w14:paraId="78794195" w14:textId="77777777" w:rsidR="00D36C5E" w:rsidRPr="00D36C5E" w:rsidRDefault="00D36C5E" w:rsidP="00D36C5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 w:rsidRPr="00D36C5E">
                        <w:rPr>
                          <w:color w:val="000000" w:themeColor="text1"/>
                          <w:lang w:val="en-US"/>
                        </w:rPr>
                        <w:t>2 Years Msc.IT APPEARING COLLAGE NAME DTSS COLLAGE OF COMMEREC AND SCIENCE</w:t>
                      </w:r>
                    </w:p>
                    <w:p w14:paraId="09A1A042" w14:textId="2129D089" w:rsidR="003562A2" w:rsidRPr="00D36C5E" w:rsidRDefault="003562A2" w:rsidP="000C63AB">
                      <w:pPr>
                        <w:pStyle w:val="ListParagraph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88DC671" w14:textId="77777777" w:rsidR="003562A2" w:rsidRDefault="003562A2" w:rsidP="003562A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20294F3" w14:textId="77777777" w:rsidR="003562A2" w:rsidRPr="00781A3F" w:rsidRDefault="003562A2" w:rsidP="00781A3F">
                      <w:pPr>
                        <w:rPr>
                          <w:b/>
                          <w:color w:val="000000" w:themeColor="text1"/>
                          <w:sz w:val="32"/>
                          <w:szCs w:val="36"/>
                          <w:lang w:val="en-US"/>
                        </w:rPr>
                      </w:pPr>
                      <w:r w:rsidRPr="00781A3F">
                        <w:rPr>
                          <w:b/>
                          <w:color w:val="000000" w:themeColor="text1"/>
                          <w:sz w:val="32"/>
                          <w:szCs w:val="36"/>
                          <w:lang w:val="en-US"/>
                        </w:rPr>
                        <w:t>WORK EXPERIENCE</w:t>
                      </w:r>
                    </w:p>
                    <w:p w14:paraId="51152609" w14:textId="52F54C27" w:rsidR="00D36C5E" w:rsidRPr="00D36C5E" w:rsidRDefault="006B7495" w:rsidP="00D36C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Fresher</w:t>
                      </w:r>
                    </w:p>
                    <w:p w14:paraId="28BA637E" w14:textId="285B2E61" w:rsidR="00C57654" w:rsidRPr="00DC688E" w:rsidRDefault="006B7495" w:rsidP="00C576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1 Online Shopping Store (Project blink it) </w:t>
                      </w:r>
                    </w:p>
                    <w:p w14:paraId="686016B2" w14:textId="4A3981BA" w:rsidR="006B7495" w:rsidRPr="00DC688E" w:rsidRDefault="006B7495" w:rsidP="006B74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Online Shopping Store (Project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flip kart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) </w:t>
                      </w:r>
                    </w:p>
                    <w:p w14:paraId="495396B6" w14:textId="265572FF" w:rsidR="006B7495" w:rsidRPr="00E20C6A" w:rsidRDefault="00B93066" w:rsidP="006B74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 Saraki R</w:t>
                      </w:r>
                      <w:r w:rsidR="006B7495">
                        <w:rPr>
                          <w:color w:val="000000" w:themeColor="text1"/>
                          <w:lang w:val="en-US"/>
                        </w:rPr>
                        <w:t>esult website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(Project)</w:t>
                      </w:r>
                    </w:p>
                    <w:p w14:paraId="3C48D42F" w14:textId="65DE42C5" w:rsidR="00E20C6A" w:rsidRPr="00E20C6A" w:rsidRDefault="00B93066" w:rsidP="00E20C6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 Movie Nation Website (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Project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5242E9C9" w14:textId="77777777" w:rsidR="00D36C5E" w:rsidRPr="00D36C5E" w:rsidRDefault="00D36C5E" w:rsidP="00D36C5E">
                      <w:pPr>
                        <w:pStyle w:val="ListParagraph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53F33FD" w14:textId="77777777" w:rsidR="00D36C5E" w:rsidRPr="00D36C5E" w:rsidRDefault="00D36C5E" w:rsidP="00D36C5E">
                      <w:pPr>
                        <w:rPr>
                          <w:lang w:val="en-US"/>
                        </w:rPr>
                      </w:pPr>
                    </w:p>
                    <w:p w14:paraId="407F196B" w14:textId="77777777" w:rsidR="003562A2" w:rsidRDefault="003562A2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6FF0233" w14:textId="77777777" w:rsidR="00B8236A" w:rsidRDefault="00B8236A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0440AF" w14:textId="77777777" w:rsidR="00B8236A" w:rsidRDefault="00B8236A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E325178" w14:textId="77777777" w:rsidR="00B8236A" w:rsidRDefault="00B8236A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B6C1E8C" w14:textId="77777777" w:rsidR="00B8236A" w:rsidRDefault="00B8236A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DC8BF1" w14:textId="77777777" w:rsidR="00B8236A" w:rsidRDefault="00B8236A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0F18767" w14:textId="77777777" w:rsidR="00B8236A" w:rsidRDefault="00B8236A" w:rsidP="00667A1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CE42EA4" w14:textId="2E5EFC57" w:rsidR="003562A2" w:rsidRPr="00D36C5E" w:rsidRDefault="00B8236A" w:rsidP="00B8236A">
                      <w:pPr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D36C5E">
                        <w:rPr>
                          <w:color w:val="000000" w:themeColor="text1"/>
                          <w:sz w:val="24"/>
                          <w:lang w:val="en-US"/>
                        </w:rPr>
                        <w:t xml:space="preserve">PLACE: - MUMBAI                </w:t>
                      </w:r>
                      <w:r w:rsidRPr="00D36C5E">
                        <w:rPr>
                          <w:color w:val="000000" w:themeColor="text1"/>
                          <w:sz w:val="24"/>
                          <w:lang w:val="en-US"/>
                        </w:rPr>
                        <w:tab/>
                        <w:t>(SONU YADAV)</w:t>
                      </w:r>
                    </w:p>
                  </w:txbxContent>
                </v:textbox>
              </v:rect>
            </w:pict>
          </mc:Fallback>
        </mc:AlternateContent>
      </w:r>
      <w:r w:rsidR="006B26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0AEB0" wp14:editId="3A5A4A9D">
                <wp:simplePos x="0" y="0"/>
                <wp:positionH relativeFrom="column">
                  <wp:posOffset>3550920</wp:posOffset>
                </wp:positionH>
                <wp:positionV relativeFrom="paragraph">
                  <wp:posOffset>1661160</wp:posOffset>
                </wp:positionV>
                <wp:extent cx="3398520" cy="207264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F6220" w14:textId="1A4D6683" w:rsidR="00110496" w:rsidRPr="00655351" w:rsidRDefault="00110496" w:rsidP="00667A1D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351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Career Objective</w:t>
                            </w:r>
                          </w:p>
                          <w:p w14:paraId="5079C995" w14:textId="4E16B352" w:rsidR="006B26D5" w:rsidRPr="00D36C5E" w:rsidRDefault="00110496" w:rsidP="00667A1D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36C5E">
                              <w:rPr>
                                <w:color w:val="000000" w:themeColor="text1"/>
                              </w:rPr>
                              <w:t>To pursue a challenging career and be a part of progressive organization that gives a scope to enhance my knowledge and utilizing my skills towards the growth of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0AEB0" id="Rectangle 15" o:spid="_x0000_s1034" style="position:absolute;margin-left:279.6pt;margin-top:130.8pt;width:267.6pt;height:16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" filled="f" stroked="f" strokeweight="1pt">
                <v:textbox>
                  <w:txbxContent>
                    <w:p w14:paraId="1ACF6220" w14:textId="1A4D6683" w:rsidR="00110496" w:rsidRPr="00655351" w:rsidRDefault="00110496" w:rsidP="00667A1D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5351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Career Objective</w:t>
                      </w:r>
                    </w:p>
                    <w:p w14:paraId="5079C995" w14:textId="4E16B352" w:rsidR="006B26D5" w:rsidRPr="00D36C5E" w:rsidRDefault="00110496" w:rsidP="00667A1D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D36C5E">
                        <w:rPr>
                          <w:color w:val="000000" w:themeColor="text1"/>
                        </w:rPr>
                        <w:t>To pursue a challenging career and be a part of progressive organization that gives a scope to enhance my knowledge and utilizing my skills towards the growth of the organization</w:t>
                      </w:r>
                    </w:p>
                  </w:txbxContent>
                </v:textbox>
              </v:rect>
            </w:pict>
          </mc:Fallback>
        </mc:AlternateContent>
      </w:r>
      <w:r w:rsidR="000E10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ED371D" wp14:editId="322403E4">
                <wp:simplePos x="0" y="0"/>
                <wp:positionH relativeFrom="column">
                  <wp:posOffset>-243840</wp:posOffset>
                </wp:positionH>
                <wp:positionV relativeFrom="paragraph">
                  <wp:posOffset>6477000</wp:posOffset>
                </wp:positionV>
                <wp:extent cx="3688080" cy="300228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30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33B25" w14:textId="77777777" w:rsidR="000E1077" w:rsidRPr="00110496" w:rsidRDefault="000E1077" w:rsidP="003A785A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049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  <w:p w14:paraId="5630F506" w14:textId="4BFF8EA3" w:rsidR="000E1077" w:rsidRPr="00781D87" w:rsidRDefault="000E1077" w:rsidP="003A78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81D8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FATHER’S NAME: - DURYODHAN</w:t>
                            </w:r>
                          </w:p>
                          <w:p w14:paraId="2F34C750" w14:textId="260FEBE4" w:rsidR="000E1077" w:rsidRPr="00781D87" w:rsidRDefault="000E1077" w:rsidP="003A78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81D8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DATE OF BIRTH: - 08/06/2001</w:t>
                            </w:r>
                          </w:p>
                          <w:p w14:paraId="16CF23A1" w14:textId="4BD95A27" w:rsidR="000E1077" w:rsidRPr="00781D87" w:rsidRDefault="000E1077" w:rsidP="003A78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81D8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NATIONALITY: - INDIA</w:t>
                            </w:r>
                          </w:p>
                          <w:p w14:paraId="2396899E" w14:textId="6C645937" w:rsidR="000E1077" w:rsidRPr="00781D87" w:rsidRDefault="000E1077" w:rsidP="003A78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81D8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RELIGION: - HINDU</w:t>
                            </w:r>
                          </w:p>
                          <w:p w14:paraId="612A39BA" w14:textId="60BF8505" w:rsidR="000E1077" w:rsidRPr="00781D87" w:rsidRDefault="000E1077" w:rsidP="003A78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 w:rsidRPr="00781D87"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  <w:t>LANGUAGE KNOW: - ENGLISH &amp;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D371D" id="Rectangle 14" o:spid="_x0000_s1035" style="position:absolute;margin-left:-19.2pt;margin-top:510pt;width:290.4pt;height:23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" filled="f" stroked="f" strokeweight="1pt">
                <v:textbox>
                  <w:txbxContent>
                    <w:p w14:paraId="68F33B25" w14:textId="77777777" w:rsidR="000E1077" w:rsidRPr="00110496" w:rsidRDefault="000E1077" w:rsidP="003A785A">
                      <w:pPr>
                        <w:spacing w:line="360" w:lineRule="auto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10496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  <w:p w14:paraId="5630F506" w14:textId="4BFF8EA3" w:rsidR="000E1077" w:rsidRPr="00781D87" w:rsidRDefault="000E1077" w:rsidP="003A78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81D87">
                        <w:rPr>
                          <w:color w:val="000000" w:themeColor="text1"/>
                          <w:sz w:val="24"/>
                          <w:lang w:val="en-US"/>
                        </w:rPr>
                        <w:t>FATHER’S NAME: - DURYODHAN</w:t>
                      </w:r>
                    </w:p>
                    <w:p w14:paraId="2F34C750" w14:textId="260FEBE4" w:rsidR="000E1077" w:rsidRPr="00781D87" w:rsidRDefault="000E1077" w:rsidP="003A78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81D87">
                        <w:rPr>
                          <w:color w:val="000000" w:themeColor="text1"/>
                          <w:sz w:val="24"/>
                          <w:lang w:val="en-US"/>
                        </w:rPr>
                        <w:t>DATE OF BIRTH: - 08/06/2001</w:t>
                      </w:r>
                    </w:p>
                    <w:p w14:paraId="16CF23A1" w14:textId="4BD95A27" w:rsidR="000E1077" w:rsidRPr="00781D87" w:rsidRDefault="000E1077" w:rsidP="003A78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81D87">
                        <w:rPr>
                          <w:color w:val="000000" w:themeColor="text1"/>
                          <w:sz w:val="24"/>
                          <w:lang w:val="en-US"/>
                        </w:rPr>
                        <w:t>NATIONALITY: - INDIA</w:t>
                      </w:r>
                    </w:p>
                    <w:p w14:paraId="2396899E" w14:textId="6C645937" w:rsidR="000E1077" w:rsidRPr="00781D87" w:rsidRDefault="000E1077" w:rsidP="003A78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81D87">
                        <w:rPr>
                          <w:color w:val="000000" w:themeColor="text1"/>
                          <w:sz w:val="24"/>
                          <w:lang w:val="en-US"/>
                        </w:rPr>
                        <w:t>RELIGION: - HINDU</w:t>
                      </w:r>
                    </w:p>
                    <w:p w14:paraId="612A39BA" w14:textId="60BF8505" w:rsidR="000E1077" w:rsidRPr="00781D87" w:rsidRDefault="000E1077" w:rsidP="003A78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  <w:r w:rsidRPr="00781D87">
                        <w:rPr>
                          <w:color w:val="000000" w:themeColor="text1"/>
                          <w:sz w:val="24"/>
                          <w:lang w:val="en-US"/>
                        </w:rPr>
                        <w:t>LANGUAGE KNOW: - ENGLISH &amp; HINDI</w:t>
                      </w:r>
                    </w:p>
                  </w:txbxContent>
                </v:textbox>
              </v:rect>
            </w:pict>
          </mc:Fallback>
        </mc:AlternateContent>
      </w:r>
      <w:r w:rsidR="001869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FAB7DF" wp14:editId="306CBCDB">
                <wp:simplePos x="0" y="0"/>
                <wp:positionH relativeFrom="column">
                  <wp:posOffset>-350520</wp:posOffset>
                </wp:positionH>
                <wp:positionV relativeFrom="paragraph">
                  <wp:posOffset>-365760</wp:posOffset>
                </wp:positionV>
                <wp:extent cx="7330440" cy="19507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044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B190C" id="Rectangle 1" o:spid="_x0000_s1026" style="position:absolute;margin-left:-27.6pt;margin-top:-28.8pt;width:577.2pt;height:15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D392D">
        <w:t>S</w:t>
      </w:r>
    </w:p>
    <w:sectPr w:rsidR="004810C6" w:rsidSect="001869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5E8"/>
    <w:multiLevelType w:val="hybridMultilevel"/>
    <w:tmpl w:val="6C5C62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77AF6"/>
    <w:multiLevelType w:val="hybridMultilevel"/>
    <w:tmpl w:val="0FB85A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1632D"/>
    <w:multiLevelType w:val="hybridMultilevel"/>
    <w:tmpl w:val="BC08369A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72D06AE2"/>
    <w:multiLevelType w:val="hybridMultilevel"/>
    <w:tmpl w:val="3B9C2C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11995"/>
    <w:multiLevelType w:val="hybridMultilevel"/>
    <w:tmpl w:val="63EA8F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97603">
    <w:abstractNumId w:val="2"/>
  </w:num>
  <w:num w:numId="2" w16cid:durableId="650327703">
    <w:abstractNumId w:val="0"/>
  </w:num>
  <w:num w:numId="3" w16cid:durableId="276647638">
    <w:abstractNumId w:val="4"/>
  </w:num>
  <w:num w:numId="4" w16cid:durableId="502741527">
    <w:abstractNumId w:val="3"/>
  </w:num>
  <w:num w:numId="5" w16cid:durableId="525679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51"/>
    <w:rsid w:val="0009465C"/>
    <w:rsid w:val="000C63AB"/>
    <w:rsid w:val="000E1077"/>
    <w:rsid w:val="000E1869"/>
    <w:rsid w:val="00110496"/>
    <w:rsid w:val="001869D0"/>
    <w:rsid w:val="001951E0"/>
    <w:rsid w:val="002C4FCC"/>
    <w:rsid w:val="003562A2"/>
    <w:rsid w:val="003842AD"/>
    <w:rsid w:val="003A0285"/>
    <w:rsid w:val="003A785A"/>
    <w:rsid w:val="004810C6"/>
    <w:rsid w:val="004A2596"/>
    <w:rsid w:val="0050230D"/>
    <w:rsid w:val="005D392D"/>
    <w:rsid w:val="00651E33"/>
    <w:rsid w:val="00655351"/>
    <w:rsid w:val="00664BD3"/>
    <w:rsid w:val="00667A1D"/>
    <w:rsid w:val="006967EB"/>
    <w:rsid w:val="006B26D5"/>
    <w:rsid w:val="006B7495"/>
    <w:rsid w:val="00726D4B"/>
    <w:rsid w:val="00781A3F"/>
    <w:rsid w:val="00781D87"/>
    <w:rsid w:val="007D7C9A"/>
    <w:rsid w:val="008B0D58"/>
    <w:rsid w:val="009029EB"/>
    <w:rsid w:val="00AB5551"/>
    <w:rsid w:val="00B8236A"/>
    <w:rsid w:val="00B93066"/>
    <w:rsid w:val="00C57654"/>
    <w:rsid w:val="00C806F8"/>
    <w:rsid w:val="00CE151C"/>
    <w:rsid w:val="00D3183D"/>
    <w:rsid w:val="00D36C5E"/>
    <w:rsid w:val="00DC688E"/>
    <w:rsid w:val="00E20C6A"/>
    <w:rsid w:val="00E56812"/>
    <w:rsid w:val="00E57DA0"/>
    <w:rsid w:val="00FB7E22"/>
    <w:rsid w:val="00FE442B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417D"/>
  <w15:chartTrackingRefBased/>
  <w15:docId w15:val="{40A1DDD3-4A57-4069-8578-00600995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C4F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4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SONUYADAV4315@GMAIL.COM" TargetMode="External"/><Relationship Id="rId5" Type="http://schemas.openxmlformats.org/officeDocument/2006/relationships/hyperlink" Target="mailto:%20SONUYADAV4315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jai%20shree%20ganesh\LOVE\SONU%20RESUM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SONU RESUME1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yadav</dc:creator>
  <cp:keywords/>
  <dc:description/>
  <cp:lastModifiedBy>Sonu Yadav</cp:lastModifiedBy>
  <cp:revision>2</cp:revision>
  <dcterms:created xsi:type="dcterms:W3CDTF">2023-03-19T16:18:00Z</dcterms:created>
  <dcterms:modified xsi:type="dcterms:W3CDTF">2023-03-19T16:18:00Z</dcterms:modified>
</cp:coreProperties>
</file>